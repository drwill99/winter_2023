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0BC7" w14:textId="5008C342" w:rsidR="00F9444C" w:rsidRDefault="00CD2925">
      <w:pPr>
        <w:pStyle w:val="NoSpacing"/>
      </w:pPr>
      <w:r>
        <w:t>Dallin Williams</w:t>
      </w:r>
    </w:p>
    <w:p w14:paraId="77CFAC2E" w14:textId="566A0461" w:rsidR="00E614DD" w:rsidRDefault="00CD2925">
      <w:pPr>
        <w:pStyle w:val="NoSpacing"/>
      </w:pPr>
      <w:r>
        <w:t>Professor Manley</w:t>
      </w:r>
    </w:p>
    <w:p w14:paraId="750D4736" w14:textId="4F12AD4D" w:rsidR="00E614DD" w:rsidRDefault="00CD2925">
      <w:pPr>
        <w:pStyle w:val="NoSpacing"/>
      </w:pPr>
      <w:r>
        <w:t>CSE 100</w:t>
      </w:r>
    </w:p>
    <w:p w14:paraId="1971CF0B" w14:textId="2BFC6047" w:rsidR="00E614DD" w:rsidRDefault="00CD2925">
      <w:pPr>
        <w:pStyle w:val="NoSpacing"/>
      </w:pPr>
      <w:r>
        <w:t>01/18/2023</w:t>
      </w:r>
    </w:p>
    <w:p w14:paraId="3E20862E" w14:textId="216B32F2" w:rsidR="00E614DD" w:rsidRDefault="00CD2925">
      <w:pPr>
        <w:pStyle w:val="Title"/>
      </w:pPr>
      <w:r w:rsidRPr="00CD2925">
        <w:t>Technical/Personality Interest Survey</w:t>
      </w:r>
    </w:p>
    <w:p w14:paraId="1F631B71" w14:textId="382093B2" w:rsidR="00CD2925" w:rsidRDefault="00CD2925" w:rsidP="00CD2925"/>
    <w:p w14:paraId="54CEDEBE" w14:textId="4F551503" w:rsidR="00CD2925" w:rsidRPr="00CD2925" w:rsidRDefault="00CD2925" w:rsidP="00CD2925">
      <w:r w:rsidRPr="00CD2925">
        <w:t>I took the Holland Code Career Test, and it suggested engineering careers. Had it asked me how I felt about math, it probably wouldn’t suggest that field. I'm choosing to pursue a degree in software engineering because of the work-life balance, the artistic side of it, and job stability.</w:t>
      </w:r>
    </w:p>
    <w:sectPr w:rsidR="00CD2925" w:rsidRPr="00CD292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2381" w14:textId="77777777" w:rsidR="00CD2925" w:rsidRDefault="00CD2925">
      <w:pPr>
        <w:spacing w:line="240" w:lineRule="auto"/>
      </w:pPr>
      <w:r>
        <w:separator/>
      </w:r>
    </w:p>
  </w:endnote>
  <w:endnote w:type="continuationSeparator" w:id="0">
    <w:p w14:paraId="4A8668DE" w14:textId="77777777" w:rsidR="00CD2925" w:rsidRDefault="00CD29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9632" w14:textId="77777777" w:rsidR="00CD2925" w:rsidRDefault="00CD2925">
      <w:pPr>
        <w:spacing w:line="240" w:lineRule="auto"/>
      </w:pPr>
      <w:r>
        <w:separator/>
      </w:r>
    </w:p>
  </w:footnote>
  <w:footnote w:type="continuationSeparator" w:id="0">
    <w:p w14:paraId="035B8FF7" w14:textId="77777777" w:rsidR="00CD2925" w:rsidRDefault="00CD29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9540B" w14:textId="77777777" w:rsidR="00E614DD" w:rsidRDefault="00CD2925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ECE8" w14:textId="6E756E5E" w:rsidR="00E614DD" w:rsidRDefault="00CD2925">
    <w:pPr>
      <w:pStyle w:val="Header"/>
    </w:pPr>
    <w:r>
      <w:t>Williams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55121565">
    <w:abstractNumId w:val="9"/>
  </w:num>
  <w:num w:numId="2" w16cid:durableId="1410955502">
    <w:abstractNumId w:val="7"/>
  </w:num>
  <w:num w:numId="3" w16cid:durableId="999579053">
    <w:abstractNumId w:val="6"/>
  </w:num>
  <w:num w:numId="4" w16cid:durableId="1975669237">
    <w:abstractNumId w:val="5"/>
  </w:num>
  <w:num w:numId="5" w16cid:durableId="52701081">
    <w:abstractNumId w:val="4"/>
  </w:num>
  <w:num w:numId="6" w16cid:durableId="205532421">
    <w:abstractNumId w:val="8"/>
  </w:num>
  <w:num w:numId="7" w16cid:durableId="1004093223">
    <w:abstractNumId w:val="3"/>
  </w:num>
  <w:num w:numId="8" w16cid:durableId="2091385098">
    <w:abstractNumId w:val="2"/>
  </w:num>
  <w:num w:numId="9" w16cid:durableId="1843466200">
    <w:abstractNumId w:val="1"/>
  </w:num>
  <w:num w:numId="10" w16cid:durableId="880701803">
    <w:abstractNumId w:val="0"/>
  </w:num>
  <w:num w:numId="11" w16cid:durableId="672807070">
    <w:abstractNumId w:val="12"/>
  </w:num>
  <w:num w:numId="12" w16cid:durableId="1034422197">
    <w:abstractNumId w:val="17"/>
  </w:num>
  <w:num w:numId="13" w16cid:durableId="998775812">
    <w:abstractNumId w:val="18"/>
  </w:num>
  <w:num w:numId="14" w16cid:durableId="1917547395">
    <w:abstractNumId w:val="14"/>
  </w:num>
  <w:num w:numId="15" w16cid:durableId="1663894896">
    <w:abstractNumId w:val="20"/>
  </w:num>
  <w:num w:numId="16" w16cid:durableId="1387487367">
    <w:abstractNumId w:val="16"/>
  </w:num>
  <w:num w:numId="17" w16cid:durableId="844397650">
    <w:abstractNumId w:val="11"/>
  </w:num>
  <w:num w:numId="18" w16cid:durableId="1170871658">
    <w:abstractNumId w:val="10"/>
  </w:num>
  <w:num w:numId="19" w16cid:durableId="1902061190">
    <w:abstractNumId w:val="15"/>
  </w:num>
  <w:num w:numId="20" w16cid:durableId="586618371">
    <w:abstractNumId w:val="21"/>
  </w:num>
  <w:num w:numId="21" w16cid:durableId="399518762">
    <w:abstractNumId w:val="13"/>
  </w:num>
  <w:num w:numId="22" w16cid:durableId="2006315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25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7C53FB"/>
    <w:rsid w:val="008B7D18"/>
    <w:rsid w:val="008F1F97"/>
    <w:rsid w:val="008F4052"/>
    <w:rsid w:val="009D4EB3"/>
    <w:rsid w:val="00B13D1B"/>
    <w:rsid w:val="00B818DF"/>
    <w:rsid w:val="00CD2925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39AB3"/>
  <w15:chartTrackingRefBased/>
  <w15:docId w15:val="{510A5447-D906-42CD-BB9D-D37B8A34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l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Williams</dc:creator>
  <cp:keywords/>
  <dc:description/>
  <cp:lastModifiedBy>Williams, Dallin</cp:lastModifiedBy>
  <cp:revision>1</cp:revision>
  <dcterms:created xsi:type="dcterms:W3CDTF">2023-01-18T16:53:00Z</dcterms:created>
  <dcterms:modified xsi:type="dcterms:W3CDTF">2023-01-18T16:55:00Z</dcterms:modified>
  <cp:version/>
</cp:coreProperties>
</file>