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D0E3" w14:textId="6EA8B26A" w:rsidR="00F9444C" w:rsidRDefault="00C614DB">
      <w:pPr>
        <w:pStyle w:val="NoSpacing"/>
      </w:pPr>
      <w:r>
        <w:t>Dallin Williams</w:t>
      </w:r>
    </w:p>
    <w:p w14:paraId="40E65461" w14:textId="2BA4F2BD" w:rsidR="00E614DD" w:rsidRDefault="00C614DB">
      <w:pPr>
        <w:pStyle w:val="NoSpacing"/>
      </w:pPr>
      <w:r>
        <w:t>Professor Hansen</w:t>
      </w:r>
    </w:p>
    <w:p w14:paraId="5F3FE4C1" w14:textId="0F210559" w:rsidR="00E614DD" w:rsidRDefault="00C614DB">
      <w:pPr>
        <w:pStyle w:val="NoSpacing"/>
      </w:pPr>
      <w:r>
        <w:t>CSE 170-04</w:t>
      </w:r>
    </w:p>
    <w:p w14:paraId="31379FF3" w14:textId="4E973B33" w:rsidR="00E614DD" w:rsidRDefault="00C614DB">
      <w:pPr>
        <w:pStyle w:val="NoSpacing"/>
      </w:pPr>
      <w:r>
        <w:t>01/14/2023</w:t>
      </w:r>
    </w:p>
    <w:p w14:paraId="3DFFECF8" w14:textId="5F8450BE" w:rsidR="00E614DD" w:rsidRDefault="00C614DB">
      <w:pPr>
        <w:pStyle w:val="Title"/>
      </w:pPr>
      <w:r>
        <w:t>Dallin Williams</w:t>
      </w:r>
      <w:r w:rsidR="00691EC1">
        <w:t xml:space="preserve">: </w:t>
      </w:r>
      <w:r>
        <w:t>“User Manual” Assignment</w:t>
      </w:r>
    </w:p>
    <w:p w14:paraId="721A6F4C" w14:textId="7B2CB47C" w:rsidR="00C614DB" w:rsidRDefault="00C614DB" w:rsidP="00C614DB"/>
    <w:p w14:paraId="36490DEB" w14:textId="273C3F3A" w:rsidR="00260708" w:rsidRDefault="00C614DB" w:rsidP="00260708">
      <w:r>
        <w:t>My style</w:t>
      </w:r>
      <w:r>
        <w:t>:</w:t>
      </w:r>
    </w:p>
    <w:p w14:paraId="45FB8396" w14:textId="1821DEAE" w:rsidR="003777C6" w:rsidRDefault="003777C6" w:rsidP="003777C6">
      <w:pPr>
        <w:pStyle w:val="ListParagraph"/>
        <w:numPr>
          <w:ilvl w:val="0"/>
          <w:numId w:val="28"/>
        </w:numPr>
      </w:pPr>
      <w:r>
        <w:t xml:space="preserve">I am an introvert fascinated </w:t>
      </w:r>
      <w:r w:rsidR="00F60F9F">
        <w:t>by</w:t>
      </w:r>
      <w:r>
        <w:t xml:space="preserve"> the psychology of humanity, so you will find me interacting with a wide variety of people. I prefer fewer more meaningful interactions to many shallow ones.</w:t>
      </w:r>
    </w:p>
    <w:p w14:paraId="4D526598" w14:textId="0D16FD2E" w:rsidR="003777C6" w:rsidRDefault="003777C6" w:rsidP="003777C6">
      <w:pPr>
        <w:pStyle w:val="ListParagraph"/>
        <w:numPr>
          <w:ilvl w:val="0"/>
          <w:numId w:val="28"/>
        </w:numPr>
      </w:pPr>
      <w:r>
        <w:t>I am happiest when I am improving my life or the lives of those I care about in measurable ways.</w:t>
      </w:r>
    </w:p>
    <w:p w14:paraId="40E02D25" w14:textId="676585BF" w:rsidR="00C614DB" w:rsidRDefault="00C614DB" w:rsidP="00CC6E91">
      <w:r>
        <w:t xml:space="preserve">My </w:t>
      </w:r>
      <w:r>
        <w:t>v</w:t>
      </w:r>
      <w:r>
        <w:t>alues</w:t>
      </w:r>
      <w:r>
        <w:t>:</w:t>
      </w:r>
    </w:p>
    <w:p w14:paraId="000EE11C" w14:textId="55C230BC" w:rsidR="00260708" w:rsidRDefault="00260708" w:rsidP="00260708">
      <w:pPr>
        <w:pStyle w:val="ListParagraph"/>
        <w:numPr>
          <w:ilvl w:val="0"/>
          <w:numId w:val="25"/>
        </w:numPr>
      </w:pPr>
      <w:r>
        <w:t>Truth, decency, and rational thinking should pre</w:t>
      </w:r>
      <w:r w:rsidR="00DB5ADE">
        <w:t>dominate</w:t>
      </w:r>
      <w:r>
        <w:t xml:space="preserve"> </w:t>
      </w:r>
      <w:r w:rsidR="00DB5ADE">
        <w:t xml:space="preserve">conversation and interactions in all </w:t>
      </w:r>
      <w:r>
        <w:t>relationships</w:t>
      </w:r>
      <w:r w:rsidR="00DB5ADE">
        <w:t>, regardless of the length.</w:t>
      </w:r>
    </w:p>
    <w:p w14:paraId="74AA381B" w14:textId="6ECF5E8A" w:rsidR="00260708" w:rsidRDefault="00260708" w:rsidP="00260708">
      <w:pPr>
        <w:pStyle w:val="ListParagraph"/>
        <w:numPr>
          <w:ilvl w:val="0"/>
          <w:numId w:val="25"/>
        </w:numPr>
      </w:pPr>
      <w:r>
        <w:t>Evil starts small and must be combated through conscious everyday actions to embody and promote good.</w:t>
      </w:r>
    </w:p>
    <w:p w14:paraId="2D9D7017" w14:textId="63D88C83" w:rsidR="00260708" w:rsidRDefault="00260708" w:rsidP="00260708">
      <w:pPr>
        <w:pStyle w:val="ListParagraph"/>
        <w:numPr>
          <w:ilvl w:val="0"/>
          <w:numId w:val="25"/>
        </w:numPr>
      </w:pPr>
      <w:r>
        <w:t>To change a community, one must begin with the individual.</w:t>
      </w:r>
    </w:p>
    <w:p w14:paraId="75E5195F" w14:textId="6C7A2FE2" w:rsidR="00CC6E91" w:rsidRDefault="00F60F9F" w:rsidP="00CC6E91">
      <w:pPr>
        <w:pStyle w:val="ListParagraph"/>
        <w:numPr>
          <w:ilvl w:val="0"/>
          <w:numId w:val="25"/>
        </w:numPr>
      </w:pPr>
      <w:r>
        <w:t>I value originality and dedication in the art forms I appreciate. E.g., classical over contemporary art.</w:t>
      </w:r>
    </w:p>
    <w:p w14:paraId="7330CC97" w14:textId="4A798349" w:rsidR="00C614DB" w:rsidRDefault="00C614DB" w:rsidP="00C614DB">
      <w:r>
        <w:t>When to approach me</w:t>
      </w:r>
      <w:r>
        <w:t>:</w:t>
      </w:r>
    </w:p>
    <w:p w14:paraId="7900C87D" w14:textId="77777777" w:rsidR="00CC6E91" w:rsidRDefault="00DB5ADE" w:rsidP="00CC6E91">
      <w:pPr>
        <w:pStyle w:val="ListParagraph"/>
        <w:numPr>
          <w:ilvl w:val="0"/>
          <w:numId w:val="27"/>
        </w:numPr>
      </w:pPr>
      <w:r>
        <w:t xml:space="preserve">I don’t like being the center of attention, so </w:t>
      </w:r>
      <w:r w:rsidR="003777C6">
        <w:t>I am best approached one-on-one during a time where it won’t disrupt the social context of the situation.</w:t>
      </w:r>
    </w:p>
    <w:p w14:paraId="3225A921" w14:textId="52FE188D" w:rsidR="00C614DB" w:rsidRDefault="00C614DB" w:rsidP="00CC6E91">
      <w:r>
        <w:lastRenderedPageBreak/>
        <w:t>How best to communicate with me</w:t>
      </w:r>
      <w:r>
        <w:t>:</w:t>
      </w:r>
    </w:p>
    <w:p w14:paraId="38D638BF" w14:textId="7E507F40" w:rsidR="00F60F9F" w:rsidRDefault="00F60F9F" w:rsidP="00CC6E91">
      <w:pPr>
        <w:pStyle w:val="ListParagraph"/>
        <w:numPr>
          <w:ilvl w:val="0"/>
          <w:numId w:val="27"/>
        </w:numPr>
      </w:pPr>
      <w:r>
        <w:t>I find that my most constructive conversations occur when both parties are calm and collected, being honest and direct, and work towards a common goal.</w:t>
      </w:r>
    </w:p>
    <w:p w14:paraId="20987E7F" w14:textId="5A1736BE" w:rsidR="00CC6E91" w:rsidRDefault="00C614DB" w:rsidP="00CC6E91">
      <w:r>
        <w:t>How I make decisions</w:t>
      </w:r>
      <w:r>
        <w:t>:</w:t>
      </w:r>
    </w:p>
    <w:p w14:paraId="58DABBC8" w14:textId="344E2C80" w:rsidR="00CC6E91" w:rsidRDefault="00CC6E91" w:rsidP="00CC6E91">
      <w:pPr>
        <w:pStyle w:val="ListParagraph"/>
        <w:numPr>
          <w:ilvl w:val="0"/>
          <w:numId w:val="27"/>
        </w:numPr>
      </w:pPr>
      <w:r>
        <w:t>I make my decisions based on the factual evidence available to me, the morality of the situation, and tend to choose the option I am best equipped to deal with.</w:t>
      </w:r>
    </w:p>
    <w:p w14:paraId="5613E99B" w14:textId="15D49263" w:rsidR="00C614DB" w:rsidRDefault="00C614DB" w:rsidP="00C614DB">
      <w:r>
        <w:t>What people misunderstand about me</w:t>
      </w:r>
      <w:r>
        <w:t>:</w:t>
      </w:r>
    </w:p>
    <w:p w14:paraId="112A0B3C" w14:textId="4B5C3A47" w:rsidR="00DB5ADE" w:rsidRDefault="00DB5ADE" w:rsidP="00CC6E91">
      <w:pPr>
        <w:pStyle w:val="ListParagraph"/>
        <w:numPr>
          <w:ilvl w:val="0"/>
          <w:numId w:val="26"/>
        </w:numPr>
      </w:pPr>
      <w:r>
        <w:t>My demeanor is often mistaken for a negative disposition</w:t>
      </w:r>
      <w:r w:rsidR="00CC6E91">
        <w:t>, my speculative and inquisitive nature mistaken for being argumentative, and my private nature mistaken for a superiority complex.</w:t>
      </w:r>
    </w:p>
    <w:p w14:paraId="7D14FF3D" w14:textId="5DA1D99C" w:rsidR="00C614DB" w:rsidRDefault="00C614DB" w:rsidP="00C614DB">
      <w:r>
        <w:t>How to help me</w:t>
      </w:r>
      <w:r>
        <w:t>:</w:t>
      </w:r>
    </w:p>
    <w:p w14:paraId="591ECDB5" w14:textId="77777777" w:rsidR="00CC6E91" w:rsidRDefault="00CC6E91" w:rsidP="003777C6">
      <w:pPr>
        <w:pStyle w:val="ListParagraph"/>
        <w:numPr>
          <w:ilvl w:val="0"/>
          <w:numId w:val="29"/>
        </w:numPr>
      </w:pPr>
      <w:r>
        <w:t>Be patient with me in social situations, as I’m particular on how and when I choose to interact with those around me.</w:t>
      </w:r>
    </w:p>
    <w:p w14:paraId="16C99653" w14:textId="77777777" w:rsidR="00CC6E91" w:rsidRDefault="00CC6E91" w:rsidP="003777C6">
      <w:pPr>
        <w:pStyle w:val="ListParagraph"/>
        <w:numPr>
          <w:ilvl w:val="0"/>
          <w:numId w:val="29"/>
        </w:numPr>
      </w:pPr>
      <w:r>
        <w:t>Be truthful and direct with what you want or need out of an interaction with me so I can consciously engage with you.</w:t>
      </w:r>
    </w:p>
    <w:p w14:paraId="25261B20" w14:textId="77E29502" w:rsidR="003777C6" w:rsidRPr="00C614DB" w:rsidRDefault="00CC6E91" w:rsidP="003777C6">
      <w:pPr>
        <w:pStyle w:val="ListParagraph"/>
        <w:numPr>
          <w:ilvl w:val="0"/>
          <w:numId w:val="29"/>
        </w:numPr>
      </w:pPr>
      <w:r>
        <w:t>Refer me to the appropriate resources when I fail to meet expectations so I can evaluate and correct my behaviors.</w:t>
      </w:r>
    </w:p>
    <w:sectPr w:rsidR="003777C6" w:rsidRPr="00C614D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5315" w14:textId="77777777" w:rsidR="00C614DB" w:rsidRDefault="00C614DB">
      <w:pPr>
        <w:spacing w:line="240" w:lineRule="auto"/>
      </w:pPr>
      <w:r>
        <w:separator/>
      </w:r>
    </w:p>
  </w:endnote>
  <w:endnote w:type="continuationSeparator" w:id="0">
    <w:p w14:paraId="740986C2" w14:textId="77777777" w:rsidR="00C614DB" w:rsidRDefault="00C61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C84E" w14:textId="77777777" w:rsidR="00C614DB" w:rsidRDefault="00C614DB">
      <w:pPr>
        <w:spacing w:line="240" w:lineRule="auto"/>
      </w:pPr>
      <w:r>
        <w:separator/>
      </w:r>
    </w:p>
  </w:footnote>
  <w:footnote w:type="continuationSeparator" w:id="0">
    <w:p w14:paraId="45F695B2" w14:textId="77777777" w:rsidR="00C614DB" w:rsidRDefault="00C61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0A71" w14:textId="1E324AED" w:rsidR="00E614DD" w:rsidRDefault="003777C6">
    <w:pPr>
      <w:pStyle w:val="Header"/>
    </w:pPr>
    <w:r>
      <w:t>Williams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07648" w14:textId="6D43C5FD" w:rsidR="00E614DD" w:rsidRDefault="00C614DB">
    <w:pPr>
      <w:pStyle w:val="Header"/>
    </w:pPr>
    <w:r>
      <w:t>Williams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5B6BB2"/>
    <w:multiLevelType w:val="hybridMultilevel"/>
    <w:tmpl w:val="C554B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82700F"/>
    <w:multiLevelType w:val="hybridMultilevel"/>
    <w:tmpl w:val="644E5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85645A"/>
    <w:multiLevelType w:val="hybridMultilevel"/>
    <w:tmpl w:val="27B8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806C51"/>
    <w:multiLevelType w:val="hybridMultilevel"/>
    <w:tmpl w:val="DF509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D0BE6"/>
    <w:multiLevelType w:val="hybridMultilevel"/>
    <w:tmpl w:val="33046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A82F2C"/>
    <w:multiLevelType w:val="hybridMultilevel"/>
    <w:tmpl w:val="D458E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1B5787"/>
    <w:multiLevelType w:val="multilevel"/>
    <w:tmpl w:val="4572ABF8"/>
    <w:numStyleLink w:val="MLAOutline"/>
  </w:abstractNum>
  <w:abstractNum w:abstractNumId="25" w15:restartNumberingAfterBreak="0">
    <w:nsid w:val="5C37655A"/>
    <w:multiLevelType w:val="hybridMultilevel"/>
    <w:tmpl w:val="EC70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849741">
    <w:abstractNumId w:val="9"/>
  </w:num>
  <w:num w:numId="2" w16cid:durableId="118454365">
    <w:abstractNumId w:val="7"/>
  </w:num>
  <w:num w:numId="3" w16cid:durableId="688914694">
    <w:abstractNumId w:val="6"/>
  </w:num>
  <w:num w:numId="4" w16cid:durableId="1469712955">
    <w:abstractNumId w:val="5"/>
  </w:num>
  <w:num w:numId="5" w16cid:durableId="1084377624">
    <w:abstractNumId w:val="4"/>
  </w:num>
  <w:num w:numId="6" w16cid:durableId="5521733">
    <w:abstractNumId w:val="8"/>
  </w:num>
  <w:num w:numId="7" w16cid:durableId="176385803">
    <w:abstractNumId w:val="3"/>
  </w:num>
  <w:num w:numId="8" w16cid:durableId="609317997">
    <w:abstractNumId w:val="2"/>
  </w:num>
  <w:num w:numId="9" w16cid:durableId="687953442">
    <w:abstractNumId w:val="1"/>
  </w:num>
  <w:num w:numId="10" w16cid:durableId="664281048">
    <w:abstractNumId w:val="0"/>
  </w:num>
  <w:num w:numId="11" w16cid:durableId="642664591">
    <w:abstractNumId w:val="16"/>
  </w:num>
  <w:num w:numId="12" w16cid:durableId="912278784">
    <w:abstractNumId w:val="23"/>
  </w:num>
  <w:num w:numId="13" w16cid:durableId="380325781">
    <w:abstractNumId w:val="24"/>
  </w:num>
  <w:num w:numId="14" w16cid:durableId="1593273344">
    <w:abstractNumId w:val="19"/>
  </w:num>
  <w:num w:numId="15" w16cid:durableId="1116371577">
    <w:abstractNumId w:val="27"/>
  </w:num>
  <w:num w:numId="16" w16cid:durableId="1090194896">
    <w:abstractNumId w:val="22"/>
  </w:num>
  <w:num w:numId="17" w16cid:durableId="2058778040">
    <w:abstractNumId w:val="13"/>
  </w:num>
  <w:num w:numId="18" w16cid:durableId="1690065140">
    <w:abstractNumId w:val="10"/>
  </w:num>
  <w:num w:numId="19" w16cid:durableId="858741974">
    <w:abstractNumId w:val="20"/>
  </w:num>
  <w:num w:numId="20" w16cid:durableId="1363823619">
    <w:abstractNumId w:val="28"/>
  </w:num>
  <w:num w:numId="21" w16cid:durableId="684214342">
    <w:abstractNumId w:val="18"/>
  </w:num>
  <w:num w:numId="22" w16cid:durableId="1256129289">
    <w:abstractNumId w:val="26"/>
  </w:num>
  <w:num w:numId="23" w16cid:durableId="1148086125">
    <w:abstractNumId w:val="12"/>
  </w:num>
  <w:num w:numId="24" w16cid:durableId="1813667351">
    <w:abstractNumId w:val="25"/>
  </w:num>
  <w:num w:numId="25" w16cid:durableId="2007856039">
    <w:abstractNumId w:val="14"/>
  </w:num>
  <w:num w:numId="26" w16cid:durableId="1323657947">
    <w:abstractNumId w:val="17"/>
  </w:num>
  <w:num w:numId="27" w16cid:durableId="1891988484">
    <w:abstractNumId w:val="15"/>
  </w:num>
  <w:num w:numId="28" w16cid:durableId="1214346517">
    <w:abstractNumId w:val="11"/>
  </w:num>
  <w:num w:numId="29" w16cid:durableId="18840994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DB"/>
    <w:rsid w:val="00040CBB"/>
    <w:rsid w:val="000B78C8"/>
    <w:rsid w:val="001463B2"/>
    <w:rsid w:val="001F62C0"/>
    <w:rsid w:val="00245E02"/>
    <w:rsid w:val="00260708"/>
    <w:rsid w:val="00353B66"/>
    <w:rsid w:val="003777C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C614DB"/>
    <w:rsid w:val="00CC6E91"/>
    <w:rsid w:val="00D52117"/>
    <w:rsid w:val="00DB0D39"/>
    <w:rsid w:val="00DB5ADE"/>
    <w:rsid w:val="00E14005"/>
    <w:rsid w:val="00E614DD"/>
    <w:rsid w:val="00F60F9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2A1FC"/>
  <w15:chartTrackingRefBased/>
  <w15:docId w15:val="{7C416387-12EB-43E9-8183-9A08BD4C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26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l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82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Williams</dc:creator>
  <cp:keywords/>
  <dc:description/>
  <cp:lastModifiedBy>Williams, Dallin</cp:lastModifiedBy>
  <cp:revision>1</cp:revision>
  <dcterms:created xsi:type="dcterms:W3CDTF">2023-01-14T21:44:00Z</dcterms:created>
  <dcterms:modified xsi:type="dcterms:W3CDTF">2023-01-14T23:06:00Z</dcterms:modified>
  <cp:version/>
</cp:coreProperties>
</file>